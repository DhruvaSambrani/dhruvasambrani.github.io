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9C86D" w14:textId="77777777" w:rsidR="00816216" w:rsidRDefault="00C12ABD" w:rsidP="00141A4C">
      <w:pPr>
        <w:pStyle w:val="Title"/>
      </w:pPr>
      <w:r>
        <w:t>Dhruva Sambrani</w:t>
      </w:r>
    </w:p>
    <w:p w14:paraId="6D7AEBBD" w14:textId="52ED9250" w:rsidR="006270A9" w:rsidRDefault="00C12ABD">
      <w:r>
        <w:t>+91 9945380169</w:t>
      </w:r>
      <w:r w:rsidR="00141A4C">
        <w:t> | </w:t>
      </w:r>
      <w:hyperlink r:id="rId8" w:history="1">
        <w:r w:rsidR="006D7B41">
          <w:rPr>
            <w:rStyle w:val="Hyperlink"/>
          </w:rPr>
          <w:t>dhruvasam</w:t>
        </w:r>
        <w:r w:rsidR="006D7B41">
          <w:rPr>
            <w:rStyle w:val="Hyperlink"/>
          </w:rPr>
          <w:t>b</w:t>
        </w:r>
        <w:r w:rsidR="006D7B41">
          <w:rPr>
            <w:rStyle w:val="Hyperlink"/>
          </w:rPr>
          <w:t>rani19@gmail.com</w:t>
        </w:r>
      </w:hyperlink>
    </w:p>
    <w:sdt>
      <w:sdtPr>
        <w:rPr>
          <w:sz w:val="32"/>
        </w:rPr>
        <w:alias w:val="Education:"/>
        <w:tag w:val="Education:"/>
        <w:id w:val="807127995"/>
        <w:placeholder>
          <w:docPart w:val="9CE7C3272C1D4E4B8FA6674261CDF1A7"/>
        </w:placeholder>
        <w:temporary/>
        <w:showingPlcHdr/>
        <w15:appearance w15:val="hidden"/>
      </w:sdtPr>
      <w:sdtEndPr/>
      <w:sdtContent>
        <w:p w14:paraId="1FB2B250" w14:textId="77777777" w:rsidR="006270A9" w:rsidRPr="00F177C2" w:rsidRDefault="009D5933">
          <w:pPr>
            <w:pStyle w:val="Heading1"/>
            <w:rPr>
              <w:sz w:val="32"/>
            </w:rPr>
          </w:pPr>
          <w:r w:rsidRPr="00F177C2">
            <w:rPr>
              <w:sz w:val="32"/>
            </w:rPr>
            <w:t>Education</w:t>
          </w:r>
        </w:p>
      </w:sdtContent>
    </w:sdt>
    <w:p w14:paraId="256F7C42" w14:textId="57AB2C37" w:rsidR="00C12ABD" w:rsidRPr="00C12ABD" w:rsidRDefault="00C12ABD" w:rsidP="00C12ABD">
      <w:pPr>
        <w:pStyle w:val="Heading2"/>
      </w:pPr>
      <w:r>
        <w:t>12</w:t>
      </w:r>
      <w:r w:rsidRPr="00C12ABD">
        <w:rPr>
          <w:vertAlign w:val="superscript"/>
        </w:rPr>
        <w:t>th</w:t>
      </w:r>
      <w:r>
        <w:t xml:space="preserve"> Grade</w:t>
      </w:r>
      <w:r w:rsidR="009D5933">
        <w:t> | </w:t>
      </w:r>
      <w:r>
        <w:t>Apr 2018</w:t>
      </w:r>
      <w:r w:rsidR="009D5933">
        <w:t> | </w:t>
      </w:r>
      <w:r>
        <w:t xml:space="preserve">Primus </w:t>
      </w:r>
      <w:r w:rsidR="00F177C2">
        <w:rPr>
          <w:caps w:val="0"/>
        </w:rPr>
        <w:t>PU</w:t>
      </w:r>
      <w:r>
        <w:t xml:space="preserve"> </w:t>
      </w:r>
      <w:r w:rsidR="00F177C2">
        <w:rPr>
          <w:caps w:val="0"/>
        </w:rPr>
        <w:t>C</w:t>
      </w:r>
      <w:r>
        <w:t>ollege</w:t>
      </w:r>
    </w:p>
    <w:p w14:paraId="40FEB79C" w14:textId="77777777" w:rsidR="006270A9" w:rsidRDefault="00C12ABD" w:rsidP="001B29CF">
      <w:pPr>
        <w:pStyle w:val="ListBullet"/>
      </w:pPr>
      <w:r>
        <w:t>Physics</w:t>
      </w:r>
      <w:r w:rsidR="009D5933">
        <w:t xml:space="preserve">: </w:t>
      </w:r>
      <w:r>
        <w:t>99</w:t>
      </w:r>
    </w:p>
    <w:p w14:paraId="06D6A807" w14:textId="77777777" w:rsidR="006270A9" w:rsidRDefault="00C12ABD" w:rsidP="001B29CF">
      <w:pPr>
        <w:pStyle w:val="ListBullet"/>
      </w:pPr>
      <w:r>
        <w:t>Math</w:t>
      </w:r>
      <w:r w:rsidR="009D5933">
        <w:t xml:space="preserve">: </w:t>
      </w:r>
      <w:r>
        <w:t>94</w:t>
      </w:r>
    </w:p>
    <w:p w14:paraId="73F8CB8A" w14:textId="77777777" w:rsidR="006270A9" w:rsidRDefault="00C12ABD" w:rsidP="001B29CF">
      <w:pPr>
        <w:pStyle w:val="ListBullet"/>
      </w:pPr>
      <w:r>
        <w:t>Chemistry</w:t>
      </w:r>
      <w:r w:rsidR="009D5933">
        <w:t>:</w:t>
      </w:r>
      <w:r>
        <w:t>95</w:t>
      </w:r>
      <w:r w:rsidR="009D5933">
        <w:t xml:space="preserve"> </w:t>
      </w:r>
    </w:p>
    <w:p w14:paraId="2AA55369" w14:textId="77777777" w:rsidR="006270A9" w:rsidRDefault="00C12ABD">
      <w:pPr>
        <w:pStyle w:val="Heading2"/>
      </w:pPr>
      <w:r>
        <w:t>10</w:t>
      </w:r>
      <w:r w:rsidRPr="00C12ABD">
        <w:rPr>
          <w:vertAlign w:val="superscript"/>
        </w:rPr>
        <w:t>th</w:t>
      </w:r>
      <w:r>
        <w:t xml:space="preserve"> grade</w:t>
      </w:r>
      <w:r w:rsidR="009D5933">
        <w:t> | </w:t>
      </w:r>
      <w:r>
        <w:t>Mar 2016</w:t>
      </w:r>
      <w:r w:rsidR="009D5933">
        <w:t> | </w:t>
      </w:r>
      <w:r>
        <w:t>Prakriya Green Wisdom School</w:t>
      </w:r>
    </w:p>
    <w:p w14:paraId="237DBABD" w14:textId="77777777" w:rsidR="006270A9" w:rsidRDefault="00C12ABD">
      <w:pPr>
        <w:pStyle w:val="ListBullet"/>
      </w:pPr>
      <w:r>
        <w:t>Science</w:t>
      </w:r>
      <w:r w:rsidR="009D5933">
        <w:t xml:space="preserve">: </w:t>
      </w:r>
      <w:r>
        <w:t>94</w:t>
      </w:r>
    </w:p>
    <w:p w14:paraId="2971A51A" w14:textId="77777777" w:rsidR="006270A9" w:rsidRDefault="00C12ABD">
      <w:pPr>
        <w:pStyle w:val="ListBullet"/>
      </w:pPr>
      <w:r>
        <w:t>Math</w:t>
      </w:r>
      <w:r w:rsidR="009D5933">
        <w:t xml:space="preserve">: </w:t>
      </w:r>
      <w:r>
        <w:t>95</w:t>
      </w:r>
    </w:p>
    <w:p w14:paraId="17B89028" w14:textId="697EF51D" w:rsidR="00580EE5" w:rsidRDefault="00236667">
      <w:pPr>
        <w:pStyle w:val="Heading1"/>
        <w:rPr>
          <w:sz w:val="32"/>
        </w:rPr>
      </w:pPr>
      <w:r w:rsidRPr="00F177C2">
        <w:rPr>
          <w:sz w:val="32"/>
        </w:rPr>
        <w:t xml:space="preserve">Other Academic </w:t>
      </w:r>
      <w:r w:rsidR="000F06DB" w:rsidRPr="00F177C2">
        <w:rPr>
          <w:sz w:val="32"/>
        </w:rPr>
        <w:t xml:space="preserve">and Extra-Curricular </w:t>
      </w:r>
      <w:r w:rsidRPr="00F177C2">
        <w:rPr>
          <w:sz w:val="32"/>
        </w:rPr>
        <w:t>Endeavors</w:t>
      </w:r>
    </w:p>
    <w:p w14:paraId="273C6004" w14:textId="3D8E4DE8" w:rsidR="00580EE5" w:rsidRDefault="00580EE5" w:rsidP="00580EE5">
      <w:pPr>
        <w:pStyle w:val="Heading2"/>
      </w:pPr>
      <w:r>
        <w:t>Built The iiser m App for android - 2019</w:t>
      </w:r>
    </w:p>
    <w:p w14:paraId="21286F23" w14:textId="5FE19A69" w:rsidR="00580EE5" w:rsidRDefault="00580EE5" w:rsidP="00580EE5">
      <w:pPr>
        <w:pStyle w:val="ListBullet"/>
      </w:pPr>
      <w:r>
        <w:t xml:space="preserve">I </w:t>
      </w:r>
      <w:r>
        <w:t>created a majority of the Unofficial IISER-M App for Android. A PC version of the same is also underway.</w:t>
      </w:r>
    </w:p>
    <w:p w14:paraId="13D96408" w14:textId="55B523BA" w:rsidR="00580EE5" w:rsidRDefault="00580EE5" w:rsidP="00580EE5">
      <w:pPr>
        <w:pStyle w:val="Heading2"/>
      </w:pPr>
      <w:r>
        <w:t>Attended Machine learning and ai Workshop held by iit-r - 2019</w:t>
      </w:r>
    </w:p>
    <w:p w14:paraId="70F329A1" w14:textId="7612B2EE" w:rsidR="00580EE5" w:rsidRPr="00580EE5" w:rsidRDefault="00580EE5" w:rsidP="00580EE5">
      <w:pPr>
        <w:pStyle w:val="ListBullet"/>
      </w:pPr>
      <w:r>
        <w:t xml:space="preserve">I </w:t>
      </w:r>
      <w:r>
        <w:t>participated in</w:t>
      </w:r>
      <w:r>
        <w:t xml:space="preserve"> the Workshop held in PU in January 2019. The workshop dealt with </w:t>
      </w:r>
      <w:r>
        <w:t>standard</w:t>
      </w:r>
      <w:r>
        <w:t xml:space="preserve"> machine learning algorithms in Python.</w:t>
      </w:r>
    </w:p>
    <w:p w14:paraId="772D8D63" w14:textId="77777777" w:rsidR="00580EE5" w:rsidRDefault="00580EE5" w:rsidP="00580EE5">
      <w:pPr>
        <w:pStyle w:val="Heading2"/>
      </w:pPr>
      <w:r>
        <w:t>Mimamsa Center toppers</w:t>
      </w:r>
    </w:p>
    <w:p w14:paraId="610425DE" w14:textId="03A11876" w:rsidR="00580EE5" w:rsidRDefault="00580EE5" w:rsidP="00236667">
      <w:pPr>
        <w:pStyle w:val="ListBullet"/>
      </w:pPr>
      <w:r>
        <w:t xml:space="preserve">My team was the </w:t>
      </w:r>
      <w:proofErr w:type="spellStart"/>
      <w:r>
        <w:t>cent</w:t>
      </w:r>
      <w:r>
        <w:t>re</w:t>
      </w:r>
      <w:proofErr w:type="spellEnd"/>
      <w:r>
        <w:t xml:space="preserve"> topper in </w:t>
      </w:r>
      <w:proofErr w:type="spellStart"/>
      <w:r>
        <w:t>Mimamsa</w:t>
      </w:r>
      <w:proofErr w:type="spellEnd"/>
      <w:r>
        <w:t xml:space="preserve"> 2019, a Science quiz conducted by IISER-P.</w:t>
      </w:r>
    </w:p>
    <w:p w14:paraId="74096670" w14:textId="29BA0951" w:rsidR="00236667" w:rsidRPr="00236667" w:rsidRDefault="00236667" w:rsidP="00236667">
      <w:pPr>
        <w:pStyle w:val="Heading2"/>
      </w:pPr>
      <w:r>
        <w:t>KVPY</w:t>
      </w:r>
    </w:p>
    <w:p w14:paraId="27ABBF5D" w14:textId="77777777" w:rsidR="00236667" w:rsidRDefault="00236667">
      <w:pPr>
        <w:pStyle w:val="ListBullet"/>
      </w:pPr>
      <w:r>
        <w:t xml:space="preserve">Hold a KVPY Fellowship </w:t>
      </w:r>
    </w:p>
    <w:p w14:paraId="02D92330" w14:textId="49FFBE31" w:rsidR="006270A9" w:rsidRDefault="00236667">
      <w:pPr>
        <w:pStyle w:val="ListBullet"/>
      </w:pPr>
      <w:r>
        <w:t>Qualified KVPY SA</w:t>
      </w:r>
      <w:r w:rsidR="00580EE5">
        <w:t>,</w:t>
      </w:r>
      <w:r>
        <w:t xml:space="preserve"> SX</w:t>
      </w:r>
      <w:r w:rsidR="00580EE5">
        <w:t>, SB</w:t>
      </w:r>
      <w:r>
        <w:t xml:space="preserve"> with a rank of 600</w:t>
      </w:r>
      <w:r w:rsidR="00580EE5">
        <w:t>,</w:t>
      </w:r>
      <w:r>
        <w:t xml:space="preserve"> 1118 </w:t>
      </w:r>
      <w:r w:rsidR="00580EE5">
        <w:t xml:space="preserve">and 24 </w:t>
      </w:r>
      <w:r>
        <w:t>respectively</w:t>
      </w:r>
    </w:p>
    <w:p w14:paraId="0D029848" w14:textId="77777777" w:rsidR="006270A9" w:rsidRDefault="00236667">
      <w:pPr>
        <w:pStyle w:val="Heading2"/>
      </w:pPr>
      <w:r>
        <w:t>Vijyoshi</w:t>
      </w:r>
      <w:r w:rsidR="000F06DB">
        <w:t xml:space="preserve"> - 2017</w:t>
      </w:r>
    </w:p>
    <w:p w14:paraId="3798B82E" w14:textId="77777777" w:rsidR="006270A9" w:rsidRDefault="00236667">
      <w:pPr>
        <w:pStyle w:val="ListBullet"/>
      </w:pPr>
      <w:r>
        <w:t xml:space="preserve">Attended the </w:t>
      </w:r>
      <w:proofErr w:type="spellStart"/>
      <w:r>
        <w:t>Vijyoshi</w:t>
      </w:r>
      <w:proofErr w:type="spellEnd"/>
      <w:r>
        <w:t xml:space="preserve"> camp in December 2017 against KVPY SA rank</w:t>
      </w:r>
    </w:p>
    <w:p w14:paraId="78DE9520" w14:textId="77777777" w:rsidR="006270A9" w:rsidRDefault="000F06DB">
      <w:pPr>
        <w:pStyle w:val="Heading2"/>
      </w:pPr>
      <w:r>
        <w:t>Teaching underprivileged Children as part of RTE Act - 2016</w:t>
      </w:r>
    </w:p>
    <w:p w14:paraId="0E0BD35B" w14:textId="4B4751EA" w:rsidR="006270A9" w:rsidRDefault="000F06DB">
      <w:pPr>
        <w:pStyle w:val="ListBullet"/>
      </w:pPr>
      <w:r>
        <w:t xml:space="preserve">As a way to give back to the community, I taught underprivileged children English and Mathematics for </w:t>
      </w:r>
      <w:r w:rsidR="00580EE5">
        <w:t>two</w:t>
      </w:r>
      <w:r>
        <w:t xml:space="preserve"> weeks in my school in 2016. The group involved </w:t>
      </w:r>
      <w:r w:rsidR="00580EE5">
        <w:t>two</w:t>
      </w:r>
      <w:r>
        <w:t xml:space="preserve"> children,</w:t>
      </w:r>
      <w:r w:rsidR="00BD310B">
        <w:t xml:space="preserve"> both of whom had learning disorders.</w:t>
      </w:r>
    </w:p>
    <w:p w14:paraId="67CB67FB" w14:textId="77777777" w:rsidR="00DB3702" w:rsidRDefault="00DB3702" w:rsidP="00DB3702">
      <w:pPr>
        <w:pStyle w:val="Heading2"/>
      </w:pPr>
      <w:r>
        <w:t>Knowledge of Multiple Coding Languages</w:t>
      </w:r>
    </w:p>
    <w:p w14:paraId="1681FA90" w14:textId="254687BB" w:rsidR="00F177C2" w:rsidRDefault="00DB3702" w:rsidP="00F177C2">
      <w:pPr>
        <w:pStyle w:val="ListBullet"/>
      </w:pPr>
      <w:r>
        <w:t>I know C++ and actively code in Python</w:t>
      </w:r>
      <w:r w:rsidR="00580EE5">
        <w:t>, Java (Android)</w:t>
      </w:r>
      <w:r>
        <w:t>. I also am presently learning Julia.</w:t>
      </w:r>
    </w:p>
    <w:sdt>
      <w:sdtPr>
        <w:alias w:val="Experience:"/>
        <w:tag w:val="Experience:"/>
        <w:id w:val="171684534"/>
        <w:placeholder>
          <w:docPart w:val="2B2B3AAE6072456D9A1AD8FD18EF81E8"/>
        </w:placeholder>
        <w:temporary/>
        <w:showingPlcHdr/>
        <w15:appearance w15:val="hidden"/>
      </w:sdtPr>
      <w:sdtEndPr/>
      <w:sdtContent>
        <w:p w14:paraId="1D1660D8" w14:textId="77777777" w:rsidR="006270A9" w:rsidRDefault="009D5933">
          <w:pPr>
            <w:pStyle w:val="Heading1"/>
          </w:pPr>
          <w:r w:rsidRPr="00F177C2">
            <w:rPr>
              <w:sz w:val="32"/>
            </w:rPr>
            <w:t>Experience</w:t>
          </w:r>
        </w:p>
      </w:sdtContent>
    </w:sdt>
    <w:p w14:paraId="7E8DFA42" w14:textId="50E188EE" w:rsidR="006270A9" w:rsidRDefault="007208E3">
      <w:pPr>
        <w:pStyle w:val="Heading2"/>
      </w:pPr>
      <w:hyperlink r:id="rId9" w:history="1">
        <w:r w:rsidR="00C12ABD" w:rsidRPr="00BD310B">
          <w:rPr>
            <w:rStyle w:val="Hyperlink"/>
          </w:rPr>
          <w:t>Black body radiation in spe</w:t>
        </w:r>
        <w:bookmarkStart w:id="0" w:name="_GoBack"/>
        <w:bookmarkEnd w:id="0"/>
        <w:r w:rsidR="00C12ABD" w:rsidRPr="00BD310B">
          <w:rPr>
            <w:rStyle w:val="Hyperlink"/>
          </w:rPr>
          <w:t>c</w:t>
        </w:r>
        <w:r w:rsidR="00C12ABD" w:rsidRPr="00BD310B">
          <w:rPr>
            <w:rStyle w:val="Hyperlink"/>
          </w:rPr>
          <w:t>ial re</w:t>
        </w:r>
        <w:r w:rsidR="00C12ABD" w:rsidRPr="00BD310B">
          <w:rPr>
            <w:rStyle w:val="Hyperlink"/>
          </w:rPr>
          <w:t>l</w:t>
        </w:r>
        <w:r w:rsidR="00C12ABD" w:rsidRPr="00BD310B">
          <w:rPr>
            <w:rStyle w:val="Hyperlink"/>
          </w:rPr>
          <w:t>ativistic frames</w:t>
        </w:r>
      </w:hyperlink>
      <w:r w:rsidR="00BD310B">
        <w:t xml:space="preserve"> </w:t>
      </w:r>
      <w:r w:rsidR="009D5933">
        <w:t>| </w:t>
      </w:r>
      <w:r w:rsidR="00C12ABD">
        <w:t>JS Bagla</w:t>
      </w:r>
      <w:r w:rsidR="009D5933">
        <w:t> | </w:t>
      </w:r>
      <w:r w:rsidR="00C12ABD">
        <w:t>Winter 2018</w:t>
      </w:r>
    </w:p>
    <w:p w14:paraId="27C6B43C" w14:textId="1239463E" w:rsidR="006270A9" w:rsidRDefault="00C12ABD">
      <w:pPr>
        <w:pStyle w:val="ListBullet"/>
      </w:pPr>
      <w:r>
        <w:t xml:space="preserve">As part of my winter project, I took up a project in Special Relativity under JS </w:t>
      </w:r>
      <w:proofErr w:type="spellStart"/>
      <w:r>
        <w:t>Bagla</w:t>
      </w:r>
      <w:proofErr w:type="spellEnd"/>
      <w:r>
        <w:t>, wherein I looked at how Black Body Radiation transforms in a frame that is moving uniformly w</w:t>
      </w:r>
      <w:r w:rsidR="00FC20BF">
        <w:t xml:space="preserve">ith </w:t>
      </w:r>
      <w:r>
        <w:t>r</w:t>
      </w:r>
      <w:r w:rsidR="00FC20BF">
        <w:t xml:space="preserve">espect </w:t>
      </w:r>
      <w:r>
        <w:t>t</w:t>
      </w:r>
      <w:r w:rsidR="00FC20BF">
        <w:t>o</w:t>
      </w:r>
      <w:r>
        <w:t xml:space="preserve"> the source. </w:t>
      </w:r>
      <w:r w:rsidR="00580EE5">
        <w:t>We</w:t>
      </w:r>
      <w:r>
        <w:t xml:space="preserve"> see that the radiation is no more uniform, leading to a force on the particle. The quantitative analysis of this force is a topic that I am still pursuing.</w:t>
      </w:r>
    </w:p>
    <w:p w14:paraId="0CFD17D3" w14:textId="47C1C324" w:rsidR="006270A9" w:rsidRDefault="007208E3">
      <w:pPr>
        <w:pStyle w:val="Heading2"/>
      </w:pPr>
      <w:hyperlink r:id="rId10" w:history="1">
        <w:r w:rsidR="00C12ABD" w:rsidRPr="00DB3702">
          <w:rPr>
            <w:rStyle w:val="Hyperlink"/>
          </w:rPr>
          <w:t>Earthian awar</w:t>
        </w:r>
        <w:r w:rsidR="00C12ABD" w:rsidRPr="00DB3702">
          <w:rPr>
            <w:rStyle w:val="Hyperlink"/>
          </w:rPr>
          <w:t>d</w:t>
        </w:r>
        <w:r w:rsidR="00C12ABD" w:rsidRPr="00DB3702">
          <w:rPr>
            <w:rStyle w:val="Hyperlink"/>
          </w:rPr>
          <w:t>s</w:t>
        </w:r>
        <w:r w:rsidR="009D5933" w:rsidRPr="00DB3702">
          <w:rPr>
            <w:rStyle w:val="Hyperlink"/>
          </w:rPr>
          <w:t> </w:t>
        </w:r>
      </w:hyperlink>
      <w:r w:rsidR="009D5933">
        <w:t>| </w:t>
      </w:r>
      <w:r w:rsidR="00C12ABD">
        <w:t>Wipro-prakriya</w:t>
      </w:r>
      <w:r w:rsidR="009D5933">
        <w:t> | </w:t>
      </w:r>
      <w:r w:rsidR="00C12ABD">
        <w:t>Sept-Dec 2014</w:t>
      </w:r>
    </w:p>
    <w:p w14:paraId="6487ABB4" w14:textId="0505510F" w:rsidR="00236667" w:rsidRDefault="00C12ABD" w:rsidP="00236667">
      <w:pPr>
        <w:pStyle w:val="ListBullet"/>
      </w:pPr>
      <w:r>
        <w:t xml:space="preserve">Wipro LTD. </w:t>
      </w:r>
      <w:proofErr w:type="spellStart"/>
      <w:r>
        <w:t>organi</w:t>
      </w:r>
      <w:r w:rsidR="00580EE5">
        <w:t>s</w:t>
      </w:r>
      <w:r>
        <w:t>es</w:t>
      </w:r>
      <w:proofErr w:type="spellEnd"/>
      <w:r>
        <w:t xml:space="preserve"> </w:t>
      </w:r>
      <w:r w:rsidR="006650F7">
        <w:t>“</w:t>
      </w:r>
      <w:hyperlink r:id="rId11" w:history="1">
        <w:r w:rsidR="006650F7" w:rsidRPr="006650F7">
          <w:rPr>
            <w:rStyle w:val="Hyperlink"/>
          </w:rPr>
          <w:t xml:space="preserve">The </w:t>
        </w:r>
        <w:proofErr w:type="spellStart"/>
        <w:r w:rsidR="006650F7" w:rsidRPr="006650F7">
          <w:rPr>
            <w:rStyle w:val="Hyperlink"/>
          </w:rPr>
          <w:t>Earthian</w:t>
        </w:r>
        <w:proofErr w:type="spellEnd"/>
        <w:r w:rsidR="006650F7" w:rsidRPr="006650F7">
          <w:rPr>
            <w:rStyle w:val="Hyperlink"/>
          </w:rPr>
          <w:t xml:space="preserve"> Awards</w:t>
        </w:r>
      </w:hyperlink>
      <w:r w:rsidR="006650F7">
        <w:t xml:space="preserve">” as part of their CSR initiative which involves teams from schools and colleges submitting a research report on the broad topic of the year. Our </w:t>
      </w:r>
      <w:r w:rsidR="00236667">
        <w:t xml:space="preserve">report dealt with the lakes of Bengaluru and how rapid </w:t>
      </w:r>
      <w:proofErr w:type="spellStart"/>
      <w:r w:rsidR="00236667">
        <w:t>industriali</w:t>
      </w:r>
      <w:r w:rsidR="00580EE5">
        <w:t>s</w:t>
      </w:r>
      <w:r w:rsidR="00236667">
        <w:t>ation</w:t>
      </w:r>
      <w:proofErr w:type="spellEnd"/>
      <w:r w:rsidR="00236667">
        <w:t xml:space="preserve"> and </w:t>
      </w:r>
      <w:proofErr w:type="spellStart"/>
      <w:r w:rsidR="00236667">
        <w:t>urbani</w:t>
      </w:r>
      <w:r w:rsidR="00580EE5">
        <w:t>s</w:t>
      </w:r>
      <w:r w:rsidR="00236667">
        <w:t>ation</w:t>
      </w:r>
      <w:proofErr w:type="spellEnd"/>
      <w:r w:rsidR="00236667">
        <w:t xml:space="preserve">, coupled with unempathetic </w:t>
      </w:r>
      <w:r w:rsidR="00580EE5">
        <w:t>publ</w:t>
      </w:r>
      <w:r w:rsidR="00236667">
        <w:t>ic policies</w:t>
      </w:r>
      <w:r w:rsidR="00580EE5">
        <w:t>,</w:t>
      </w:r>
      <w:r w:rsidR="00236667">
        <w:t xml:space="preserve"> have led to declin</w:t>
      </w:r>
      <w:r w:rsidR="00580EE5">
        <w:t>ing</w:t>
      </w:r>
      <w:r w:rsidR="00236667">
        <w:t xml:space="preserve"> quality and quantity of th</w:t>
      </w:r>
      <w:r w:rsidR="00580EE5">
        <w:t>e natural resource</w:t>
      </w:r>
      <w:r w:rsidR="00236667">
        <w:t>.</w:t>
      </w:r>
    </w:p>
    <w:sectPr w:rsidR="00236667" w:rsidSect="00617B26">
      <w:footerReference w:type="default" r:id="rId12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F25DA" w14:textId="77777777" w:rsidR="007208E3" w:rsidRDefault="007208E3">
      <w:pPr>
        <w:spacing w:after="0"/>
      </w:pPr>
      <w:r>
        <w:separator/>
      </w:r>
    </w:p>
  </w:endnote>
  <w:endnote w:type="continuationSeparator" w:id="0">
    <w:p w14:paraId="48572064" w14:textId="77777777" w:rsidR="007208E3" w:rsidRDefault="007208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E8A18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55AC4" w14:textId="77777777" w:rsidR="007208E3" w:rsidRDefault="007208E3">
      <w:pPr>
        <w:spacing w:after="0"/>
      </w:pPr>
      <w:r>
        <w:separator/>
      </w:r>
    </w:p>
  </w:footnote>
  <w:footnote w:type="continuationSeparator" w:id="0">
    <w:p w14:paraId="590C6CDB" w14:textId="77777777" w:rsidR="007208E3" w:rsidRDefault="007208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D6C5C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  <w:num w:numId="24">
    <w:abstractNumId w:val="1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xNbA0srAwNrC0NDRW0lEKTi0uzszPAykwrAUAFPqkQSwAAAA="/>
  </w:docVars>
  <w:rsids>
    <w:rsidRoot w:val="00C12ABD"/>
    <w:rsid w:val="000A4F59"/>
    <w:rsid w:val="000F06DB"/>
    <w:rsid w:val="00141A4C"/>
    <w:rsid w:val="001B29CF"/>
    <w:rsid w:val="00236667"/>
    <w:rsid w:val="0028220F"/>
    <w:rsid w:val="00356C14"/>
    <w:rsid w:val="00440739"/>
    <w:rsid w:val="00505A47"/>
    <w:rsid w:val="0055183F"/>
    <w:rsid w:val="00580EE5"/>
    <w:rsid w:val="005B21C7"/>
    <w:rsid w:val="00617B26"/>
    <w:rsid w:val="006270A9"/>
    <w:rsid w:val="00655ADC"/>
    <w:rsid w:val="006650F7"/>
    <w:rsid w:val="00675956"/>
    <w:rsid w:val="00681034"/>
    <w:rsid w:val="006D7B41"/>
    <w:rsid w:val="007208E3"/>
    <w:rsid w:val="00724CA6"/>
    <w:rsid w:val="00816216"/>
    <w:rsid w:val="0087734B"/>
    <w:rsid w:val="009D5933"/>
    <w:rsid w:val="00AE7790"/>
    <w:rsid w:val="00BD310B"/>
    <w:rsid w:val="00BD768D"/>
    <w:rsid w:val="00BE227F"/>
    <w:rsid w:val="00C12ABD"/>
    <w:rsid w:val="00C61F8E"/>
    <w:rsid w:val="00DB3702"/>
    <w:rsid w:val="00DD1119"/>
    <w:rsid w:val="00E83E4B"/>
    <w:rsid w:val="00F177C2"/>
    <w:rsid w:val="00FC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7FE14"/>
  <w15:chartTrackingRefBased/>
  <w15:docId w15:val="{F55C7D66-4C44-4A31-AE6D-212272FB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65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ruvasambrani19@gmail.com?subject=Response%20to%20Summer%20Projec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iprofoundation.org/earthia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0B8vd4YD-FkfkUmZhUVUwQU53NzdORGpneTlQbE5kaEhNYlRj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SUXEIbxQrgqxj7s2yDoSv4weO_yqTIHB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ruva%20Sambrani\AppData\Local\Packages\Microsoft.Office.Desktop_8wekyb3d8bbwe\LocalCache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E7C3272C1D4E4B8FA6674261CDF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90946-CCAD-4735-912A-C77CEEE6D738}"/>
      </w:docPartPr>
      <w:docPartBody>
        <w:p w:rsidR="0018214E" w:rsidRDefault="00C30299">
          <w:pPr>
            <w:pStyle w:val="9CE7C3272C1D4E4B8FA6674261CDF1A7"/>
          </w:pPr>
          <w:r>
            <w:t>Education</w:t>
          </w:r>
        </w:p>
      </w:docPartBody>
    </w:docPart>
    <w:docPart>
      <w:docPartPr>
        <w:name w:val="2B2B3AAE6072456D9A1AD8FD18EF8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CBAFC-0247-4CEB-B87A-A5B12E71704C}"/>
      </w:docPartPr>
      <w:docPartBody>
        <w:p w:rsidR="0018214E" w:rsidRDefault="00C30299">
          <w:pPr>
            <w:pStyle w:val="2B2B3AAE6072456D9A1AD8FD18EF81E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99"/>
    <w:rsid w:val="001115BB"/>
    <w:rsid w:val="0018214E"/>
    <w:rsid w:val="00704CBB"/>
    <w:rsid w:val="00777972"/>
    <w:rsid w:val="00811366"/>
    <w:rsid w:val="008B0499"/>
    <w:rsid w:val="00C3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E0E7445584DB59B12F4DB7EDDFB36">
    <w:name w:val="30CE0E7445584DB59B12F4DB7EDDFB36"/>
  </w:style>
  <w:style w:type="paragraph" w:customStyle="1" w:styleId="23263D83FE4E4724B39069884329A4F9">
    <w:name w:val="23263D83FE4E4724B39069884329A4F9"/>
  </w:style>
  <w:style w:type="paragraph" w:customStyle="1" w:styleId="A5447CC167214139B3F60C559E65DA55">
    <w:name w:val="A5447CC167214139B3F60C559E65DA55"/>
  </w:style>
  <w:style w:type="paragraph" w:customStyle="1" w:styleId="324908455077482FBA0B46E18958791A">
    <w:name w:val="324908455077482FBA0B46E18958791A"/>
  </w:style>
  <w:style w:type="paragraph" w:customStyle="1" w:styleId="EB9CA2915D094DC388E775E33D9504B0">
    <w:name w:val="EB9CA2915D094DC388E775E33D9504B0"/>
  </w:style>
  <w:style w:type="paragraph" w:customStyle="1" w:styleId="9CB8A5CA3A9448CD8532FD9D71131D3B">
    <w:name w:val="9CB8A5CA3A9448CD8532FD9D71131D3B"/>
  </w:style>
  <w:style w:type="paragraph" w:customStyle="1" w:styleId="9CE7C3272C1D4E4B8FA6674261CDF1A7">
    <w:name w:val="9CE7C3272C1D4E4B8FA6674261CDF1A7"/>
  </w:style>
  <w:style w:type="paragraph" w:customStyle="1" w:styleId="902E112A716F4377B5BC8731F2606EE1">
    <w:name w:val="902E112A716F4377B5BC8731F2606EE1"/>
  </w:style>
  <w:style w:type="paragraph" w:customStyle="1" w:styleId="F6362EF1B31147E7832102EDD442FBEE">
    <w:name w:val="F6362EF1B31147E7832102EDD442FBEE"/>
  </w:style>
  <w:style w:type="paragraph" w:customStyle="1" w:styleId="05B3F5C6B2994CB3ABA5183B40C70E41">
    <w:name w:val="05B3F5C6B2994CB3ABA5183B40C70E41"/>
  </w:style>
  <w:style w:type="paragraph" w:customStyle="1" w:styleId="1EE4A4E9B021491A99C08BF28346DC06">
    <w:name w:val="1EE4A4E9B021491A99C08BF28346DC06"/>
  </w:style>
  <w:style w:type="paragraph" w:customStyle="1" w:styleId="6D8F55FCF5114085A95AAD545A54FCA4">
    <w:name w:val="6D8F55FCF5114085A95AAD545A54FCA4"/>
  </w:style>
  <w:style w:type="paragraph" w:customStyle="1" w:styleId="65E757AD44254FABACE9010235BE21FC">
    <w:name w:val="65E757AD44254FABACE9010235BE21FC"/>
  </w:style>
  <w:style w:type="paragraph" w:customStyle="1" w:styleId="F3AC07A5F72B47C6961B09573008A360">
    <w:name w:val="F3AC07A5F72B47C6961B09573008A360"/>
  </w:style>
  <w:style w:type="paragraph" w:customStyle="1" w:styleId="242438EDF1FC4B0EBC5DB40933B5F52B">
    <w:name w:val="242438EDF1FC4B0EBC5DB40933B5F52B"/>
  </w:style>
  <w:style w:type="paragraph" w:customStyle="1" w:styleId="029D1D68D8CA4228ACDE3EC279177570">
    <w:name w:val="029D1D68D8CA4228ACDE3EC279177570"/>
  </w:style>
  <w:style w:type="paragraph" w:customStyle="1" w:styleId="DC43EB12F6854EF490D92E13011B1037">
    <w:name w:val="DC43EB12F6854EF490D92E13011B1037"/>
  </w:style>
  <w:style w:type="paragraph" w:customStyle="1" w:styleId="4680C2A903704E27A7004CBB8B26E7FB">
    <w:name w:val="4680C2A903704E27A7004CBB8B26E7FB"/>
  </w:style>
  <w:style w:type="paragraph" w:customStyle="1" w:styleId="72AACE84C17C4509972F1B53A1F1C52B">
    <w:name w:val="72AACE84C17C4509972F1B53A1F1C52B"/>
  </w:style>
  <w:style w:type="paragraph" w:customStyle="1" w:styleId="0A935260EC8F4CAC98FFBD6842E8F29C">
    <w:name w:val="0A935260EC8F4CAC98FFBD6842E8F29C"/>
  </w:style>
  <w:style w:type="paragraph" w:customStyle="1" w:styleId="567914D671E341BE820597EE74CD5EC8">
    <w:name w:val="567914D671E341BE820597EE74CD5EC8"/>
  </w:style>
  <w:style w:type="paragraph" w:customStyle="1" w:styleId="03A00F690A4A4EF380DD4EC93D3F4F51">
    <w:name w:val="03A00F690A4A4EF380DD4EC93D3F4F51"/>
  </w:style>
  <w:style w:type="paragraph" w:customStyle="1" w:styleId="CB4AAEB32B9A4497A18E484859347866">
    <w:name w:val="CB4AAEB32B9A4497A18E484859347866"/>
  </w:style>
  <w:style w:type="paragraph" w:customStyle="1" w:styleId="8980A2BADBF0460F9FABC3544345AB44">
    <w:name w:val="8980A2BADBF0460F9FABC3544345AB44"/>
  </w:style>
  <w:style w:type="paragraph" w:customStyle="1" w:styleId="2B2B3AAE6072456D9A1AD8FD18EF81E8">
    <w:name w:val="2B2B3AAE6072456D9A1AD8FD18EF81E8"/>
  </w:style>
  <w:style w:type="paragraph" w:customStyle="1" w:styleId="6FA3CF7144A2491195E9D65494210294">
    <w:name w:val="6FA3CF7144A2491195E9D65494210294"/>
  </w:style>
  <w:style w:type="paragraph" w:customStyle="1" w:styleId="44BF8C354D5345818A4B309D7E65E87B">
    <w:name w:val="44BF8C354D5345818A4B309D7E65E87B"/>
  </w:style>
  <w:style w:type="paragraph" w:customStyle="1" w:styleId="2F890991C3C64A8B8DD21BAC4EC225ED">
    <w:name w:val="2F890991C3C64A8B8DD21BAC4EC225ED"/>
  </w:style>
  <w:style w:type="paragraph" w:customStyle="1" w:styleId="D508B8EB8B484E209E0B5FC1A0BBEF54">
    <w:name w:val="D508B8EB8B484E209E0B5FC1A0BBEF54"/>
  </w:style>
  <w:style w:type="paragraph" w:customStyle="1" w:styleId="BC7C740B95B7482C9F9DC970837C49AA">
    <w:name w:val="BC7C740B95B7482C9F9DC970837C49AA"/>
  </w:style>
  <w:style w:type="paragraph" w:customStyle="1" w:styleId="F93376C97225470BB4C0E5577AF6382F">
    <w:name w:val="F93376C97225470BB4C0E5577AF6382F"/>
  </w:style>
  <w:style w:type="paragraph" w:customStyle="1" w:styleId="C53DD5A9328A4A148FF2052DE79268AD">
    <w:name w:val="C53DD5A9328A4A148FF2052DE79268AD"/>
  </w:style>
  <w:style w:type="paragraph" w:customStyle="1" w:styleId="A1A1FC3CFFC7445CAB3FC92B6655EE70">
    <w:name w:val="A1A1FC3CFFC7445CAB3FC92B6655EE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9988C-F7A6-42E4-B7D6-BEC0B2D7C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230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Dhruva Sambrani</dc:creator>
  <cp:keywords/>
  <cp:lastModifiedBy>Dhruva Sambrani</cp:lastModifiedBy>
  <cp:revision>6</cp:revision>
  <dcterms:created xsi:type="dcterms:W3CDTF">2019-01-28T13:35:00Z</dcterms:created>
  <dcterms:modified xsi:type="dcterms:W3CDTF">2019-07-01T10:52:00Z</dcterms:modified>
  <cp:version/>
</cp:coreProperties>
</file>